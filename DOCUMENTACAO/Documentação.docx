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78D" w:rsidRPr="00BB478D" w:rsidRDefault="00BB478D" w:rsidP="00BB478D">
      <w:pPr>
        <w:suppressAutoHyphens w:val="0"/>
        <w:spacing w:before="100" w:beforeAutospacing="1" w:after="100" w:afterAutospacing="1" w:line="240" w:lineRule="auto"/>
        <w:ind w:firstLine="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BR" w:eastAsia="pt-BR"/>
        </w:rPr>
      </w:pPr>
      <w:r w:rsidRPr="00BB47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BR" w:eastAsia="pt-BR"/>
        </w:rPr>
        <w:t>Documentação: CRUD de Estoque</w:t>
      </w:r>
    </w:p>
    <w:p w:rsidR="00BB478D" w:rsidRPr="00BB478D" w:rsidRDefault="00BB478D" w:rsidP="00BB478D">
      <w:pPr>
        <w:suppressAutoHyphens w:val="0"/>
        <w:spacing w:before="100" w:beforeAutospacing="1" w:after="100" w:afterAutospacing="1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t-BR" w:eastAsia="pt-BR"/>
        </w:rPr>
      </w:pPr>
      <w:r w:rsidRPr="00BB478D">
        <w:rPr>
          <w:rFonts w:ascii="Times New Roman" w:eastAsia="Times New Roman" w:hAnsi="Times New Roman" w:cs="Times New Roman"/>
          <w:b/>
          <w:bCs/>
          <w:sz w:val="36"/>
          <w:szCs w:val="36"/>
          <w:lang w:val="pt-BR" w:eastAsia="pt-BR"/>
        </w:rPr>
        <w:t>Descrição</w:t>
      </w:r>
    </w:p>
    <w:p w:rsidR="00BB478D" w:rsidRPr="00BB478D" w:rsidRDefault="00BB478D" w:rsidP="00BB478D">
      <w:pPr>
        <w:suppressAutoHyphens w:val="0"/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lang w:val="pt-BR" w:eastAsia="pt-BR"/>
        </w:rPr>
      </w:pPr>
      <w:r w:rsidRPr="00BB478D">
        <w:rPr>
          <w:rFonts w:ascii="Times New Roman" w:eastAsia="Times New Roman" w:hAnsi="Times New Roman" w:cs="Times New Roman"/>
          <w:lang w:val="pt-BR" w:eastAsia="pt-BR"/>
        </w:rPr>
        <w:t>Este sistema permite a gestão de um estoque de produtos, permitindo adicionar, editar e excluir produtos. Ele está implementado em PHP, HTML e CSS, com um banco de dados MySQL para armazenar as informações dos produtos.</w:t>
      </w:r>
    </w:p>
    <w:p w:rsidR="00BB478D" w:rsidRPr="00BB478D" w:rsidRDefault="00BB478D" w:rsidP="00BB478D">
      <w:pPr>
        <w:suppressAutoHyphens w:val="0"/>
        <w:spacing w:before="100" w:beforeAutospacing="1" w:after="100" w:afterAutospacing="1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t-BR" w:eastAsia="pt-BR"/>
        </w:rPr>
      </w:pPr>
      <w:r w:rsidRPr="00BB478D">
        <w:rPr>
          <w:rFonts w:ascii="Times New Roman" w:eastAsia="Times New Roman" w:hAnsi="Times New Roman" w:cs="Times New Roman"/>
          <w:b/>
          <w:bCs/>
          <w:sz w:val="36"/>
          <w:szCs w:val="36"/>
          <w:lang w:val="pt-BR" w:eastAsia="pt-BR"/>
        </w:rPr>
        <w:t>Arquitetura</w:t>
      </w:r>
    </w:p>
    <w:p w:rsidR="00BB478D" w:rsidRPr="00BB478D" w:rsidRDefault="00BB478D" w:rsidP="00BB478D">
      <w:pPr>
        <w:suppressAutoHyphens w:val="0"/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lang w:val="pt-BR" w:eastAsia="pt-BR"/>
        </w:rPr>
      </w:pPr>
      <w:r w:rsidRPr="00BB478D">
        <w:rPr>
          <w:rFonts w:ascii="Times New Roman" w:eastAsia="Times New Roman" w:hAnsi="Times New Roman" w:cs="Times New Roman"/>
          <w:lang w:val="pt-BR" w:eastAsia="pt-BR"/>
        </w:rPr>
        <w:t>A aplicação é dividida em duas partes principais:</w:t>
      </w:r>
    </w:p>
    <w:p w:rsidR="00BB478D" w:rsidRPr="00BB478D" w:rsidRDefault="00BB478D" w:rsidP="00BB478D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pt-BR" w:eastAsia="pt-BR"/>
        </w:rPr>
      </w:pPr>
      <w:r w:rsidRPr="00BB478D">
        <w:rPr>
          <w:rFonts w:ascii="Times New Roman" w:eastAsia="Times New Roman" w:hAnsi="Times New Roman" w:cs="Times New Roman"/>
          <w:b/>
          <w:bCs/>
          <w:lang w:val="pt-BR" w:eastAsia="pt-BR"/>
        </w:rPr>
        <w:t>Formulário de Cadastro/Atualização de Produtos</w:t>
      </w:r>
      <w:r w:rsidRPr="00BB478D">
        <w:rPr>
          <w:rFonts w:ascii="Times New Roman" w:eastAsia="Times New Roman" w:hAnsi="Times New Roman" w:cs="Times New Roman"/>
          <w:lang w:val="pt-BR" w:eastAsia="pt-BR"/>
        </w:rPr>
        <w:t>: Permite ao usuário adicionar ou editar os produtos.</w:t>
      </w:r>
    </w:p>
    <w:p w:rsidR="00BB478D" w:rsidRPr="00BB478D" w:rsidRDefault="00BB478D" w:rsidP="00BB478D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pt-BR" w:eastAsia="pt-BR"/>
        </w:rPr>
      </w:pPr>
      <w:r w:rsidRPr="00BB478D">
        <w:rPr>
          <w:rFonts w:ascii="Times New Roman" w:eastAsia="Times New Roman" w:hAnsi="Times New Roman" w:cs="Times New Roman"/>
          <w:b/>
          <w:bCs/>
          <w:lang w:val="pt-BR" w:eastAsia="pt-BR"/>
        </w:rPr>
        <w:t>Lista de Produtos</w:t>
      </w:r>
      <w:r w:rsidRPr="00BB478D">
        <w:rPr>
          <w:rFonts w:ascii="Times New Roman" w:eastAsia="Times New Roman" w:hAnsi="Times New Roman" w:cs="Times New Roman"/>
          <w:lang w:val="pt-BR" w:eastAsia="pt-BR"/>
        </w:rPr>
        <w:t>: Exibe os produtos cadastrados no banco de dados com as opções de editar ou excluir.</w:t>
      </w:r>
    </w:p>
    <w:p w:rsidR="00BB478D" w:rsidRPr="00BB478D" w:rsidRDefault="00BB478D" w:rsidP="00BB478D">
      <w:pPr>
        <w:suppressAutoHyphens w:val="0"/>
        <w:spacing w:before="100" w:beforeAutospacing="1" w:after="100" w:afterAutospacing="1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t-BR" w:eastAsia="pt-BR"/>
        </w:rPr>
      </w:pPr>
      <w:r w:rsidRPr="00BB478D">
        <w:rPr>
          <w:rFonts w:ascii="Times New Roman" w:eastAsia="Times New Roman" w:hAnsi="Times New Roman" w:cs="Times New Roman"/>
          <w:b/>
          <w:bCs/>
          <w:sz w:val="36"/>
          <w:szCs w:val="36"/>
          <w:lang w:val="pt-BR" w:eastAsia="pt-BR"/>
        </w:rPr>
        <w:t>Banco de Dados</w:t>
      </w:r>
    </w:p>
    <w:p w:rsidR="00BB478D" w:rsidRPr="00BB478D" w:rsidRDefault="00BB478D" w:rsidP="00BB478D">
      <w:pPr>
        <w:suppressAutoHyphens w:val="0"/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lang w:val="pt-BR" w:eastAsia="pt-BR"/>
        </w:rPr>
      </w:pPr>
      <w:r w:rsidRPr="00BB478D">
        <w:rPr>
          <w:rFonts w:ascii="Times New Roman" w:eastAsia="Times New Roman" w:hAnsi="Times New Roman" w:cs="Times New Roman"/>
          <w:lang w:val="pt-BR" w:eastAsia="pt-BR"/>
        </w:rPr>
        <w:t xml:space="preserve">A aplicação interage com uma tabela chamada </w:t>
      </w:r>
      <w:proofErr w:type="spellStart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produtos_tbl</w:t>
      </w:r>
      <w:proofErr w:type="spellEnd"/>
      <w:r w:rsidRPr="00BB478D">
        <w:rPr>
          <w:rFonts w:ascii="Times New Roman" w:eastAsia="Times New Roman" w:hAnsi="Times New Roman" w:cs="Times New Roman"/>
          <w:lang w:val="pt-BR" w:eastAsia="pt-BR"/>
        </w:rPr>
        <w:t xml:space="preserve"> no banco de dados </w:t>
      </w:r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estoque</w:t>
      </w:r>
      <w:r w:rsidRPr="00BB478D">
        <w:rPr>
          <w:rFonts w:ascii="Times New Roman" w:eastAsia="Times New Roman" w:hAnsi="Times New Roman" w:cs="Times New Roman"/>
          <w:lang w:val="pt-BR" w:eastAsia="pt-BR"/>
        </w:rPr>
        <w:t>. A estrutura da tabela é a seguinte:</w:t>
      </w:r>
    </w:p>
    <w:p w:rsidR="00BB478D" w:rsidRPr="00BB478D" w:rsidRDefault="00BB478D" w:rsidP="00BB478D">
      <w:pPr>
        <w:numPr>
          <w:ilvl w:val="0"/>
          <w:numId w:val="1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pt-BR" w:eastAsia="pt-BR"/>
        </w:rPr>
      </w:pPr>
      <w:r w:rsidRPr="00BB478D">
        <w:rPr>
          <w:rFonts w:ascii="Times New Roman" w:eastAsia="Times New Roman" w:hAnsi="Times New Roman" w:cs="Times New Roman"/>
          <w:b/>
          <w:bCs/>
          <w:lang w:val="pt-BR" w:eastAsia="pt-BR"/>
        </w:rPr>
        <w:t>id</w:t>
      </w:r>
      <w:r w:rsidRPr="00BB478D">
        <w:rPr>
          <w:rFonts w:ascii="Times New Roman" w:eastAsia="Times New Roman" w:hAnsi="Times New Roman" w:cs="Times New Roman"/>
          <w:lang w:val="pt-BR" w:eastAsia="pt-BR"/>
        </w:rPr>
        <w:t xml:space="preserve"> (INT, AUTO_INCREMENT): Identificador único do produto.</w:t>
      </w:r>
    </w:p>
    <w:p w:rsidR="00BB478D" w:rsidRPr="00BB478D" w:rsidRDefault="00BB478D" w:rsidP="00BB478D">
      <w:pPr>
        <w:numPr>
          <w:ilvl w:val="0"/>
          <w:numId w:val="1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pt-BR" w:eastAsia="pt-BR"/>
        </w:rPr>
      </w:pPr>
      <w:r w:rsidRPr="00BB478D">
        <w:rPr>
          <w:rFonts w:ascii="Times New Roman" w:eastAsia="Times New Roman" w:hAnsi="Times New Roman" w:cs="Times New Roman"/>
          <w:b/>
          <w:bCs/>
          <w:lang w:val="pt-BR" w:eastAsia="pt-BR"/>
        </w:rPr>
        <w:t>nome</w:t>
      </w:r>
      <w:r w:rsidRPr="00BB478D">
        <w:rPr>
          <w:rFonts w:ascii="Times New Roman" w:eastAsia="Times New Roman" w:hAnsi="Times New Roman" w:cs="Times New Roman"/>
          <w:lang w:val="pt-BR" w:eastAsia="pt-BR"/>
        </w:rPr>
        <w:t xml:space="preserve"> (VARCHAR): Nome do produto.</w:t>
      </w:r>
    </w:p>
    <w:p w:rsidR="00BB478D" w:rsidRPr="00BB478D" w:rsidRDefault="00BB478D" w:rsidP="00BB478D">
      <w:pPr>
        <w:numPr>
          <w:ilvl w:val="0"/>
          <w:numId w:val="1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pt-BR" w:eastAsia="pt-BR"/>
        </w:rPr>
      </w:pPr>
      <w:r w:rsidRPr="00BB478D">
        <w:rPr>
          <w:rFonts w:ascii="Times New Roman" w:eastAsia="Times New Roman" w:hAnsi="Times New Roman" w:cs="Times New Roman"/>
          <w:b/>
          <w:bCs/>
          <w:lang w:val="pt-BR" w:eastAsia="pt-BR"/>
        </w:rPr>
        <w:t>quantidade</w:t>
      </w:r>
      <w:r w:rsidRPr="00BB478D">
        <w:rPr>
          <w:rFonts w:ascii="Times New Roman" w:eastAsia="Times New Roman" w:hAnsi="Times New Roman" w:cs="Times New Roman"/>
          <w:lang w:val="pt-BR" w:eastAsia="pt-BR"/>
        </w:rPr>
        <w:t xml:space="preserve"> (INT): Quantidade disponível do produto no estoque.</w:t>
      </w:r>
    </w:p>
    <w:p w:rsidR="00BB478D" w:rsidRPr="00BB478D" w:rsidRDefault="00BB478D" w:rsidP="00BB478D">
      <w:pPr>
        <w:numPr>
          <w:ilvl w:val="0"/>
          <w:numId w:val="1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pt-BR" w:eastAsia="pt-BR"/>
        </w:rPr>
      </w:pPr>
      <w:proofErr w:type="spellStart"/>
      <w:r w:rsidRPr="00BB478D">
        <w:rPr>
          <w:rFonts w:ascii="Times New Roman" w:eastAsia="Times New Roman" w:hAnsi="Times New Roman" w:cs="Times New Roman"/>
          <w:b/>
          <w:bCs/>
          <w:lang w:val="pt-BR" w:eastAsia="pt-BR"/>
        </w:rPr>
        <w:t>preco</w:t>
      </w:r>
      <w:proofErr w:type="spellEnd"/>
      <w:r w:rsidRPr="00BB478D">
        <w:rPr>
          <w:rFonts w:ascii="Times New Roman" w:eastAsia="Times New Roman" w:hAnsi="Times New Roman" w:cs="Times New Roman"/>
          <w:lang w:val="pt-BR" w:eastAsia="pt-BR"/>
        </w:rPr>
        <w:t xml:space="preserve"> (DECIMAL): Preço do produto.</w:t>
      </w:r>
    </w:p>
    <w:p w:rsidR="00BB478D" w:rsidRPr="00BB478D" w:rsidRDefault="00BB478D" w:rsidP="00BB478D">
      <w:pPr>
        <w:suppressAutoHyphens w:val="0"/>
        <w:spacing w:before="100" w:beforeAutospacing="1" w:after="100" w:afterAutospacing="1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t-BR" w:eastAsia="pt-BR"/>
        </w:rPr>
      </w:pPr>
      <w:r w:rsidRPr="00BB478D">
        <w:rPr>
          <w:rFonts w:ascii="Times New Roman" w:eastAsia="Times New Roman" w:hAnsi="Times New Roman" w:cs="Times New Roman"/>
          <w:b/>
          <w:bCs/>
          <w:sz w:val="36"/>
          <w:szCs w:val="36"/>
          <w:lang w:val="pt-BR" w:eastAsia="pt-BR"/>
        </w:rPr>
        <w:t>Funcionalidades</w:t>
      </w:r>
    </w:p>
    <w:p w:rsidR="00BB478D" w:rsidRPr="00BB478D" w:rsidRDefault="00BB478D" w:rsidP="00BB478D">
      <w:pPr>
        <w:suppressAutoHyphens w:val="0"/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pt-BR"/>
        </w:rPr>
      </w:pPr>
      <w:r w:rsidRPr="00BB478D"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pt-BR"/>
        </w:rPr>
        <w:t>1. Conexão com o Banco de Dados</w:t>
      </w:r>
    </w:p>
    <w:p w:rsidR="00BB478D" w:rsidRPr="00BB478D" w:rsidRDefault="00BB478D" w:rsidP="00BB478D">
      <w:pPr>
        <w:suppressAutoHyphens w:val="0"/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lang w:val="pt-BR" w:eastAsia="pt-BR"/>
        </w:rPr>
      </w:pPr>
      <w:r w:rsidRPr="00BB478D">
        <w:rPr>
          <w:rFonts w:ascii="Times New Roman" w:eastAsia="Times New Roman" w:hAnsi="Times New Roman" w:cs="Times New Roman"/>
          <w:lang w:val="pt-BR" w:eastAsia="pt-BR"/>
        </w:rPr>
        <w:t>O código se conecta ao banco de dados MySQL usando PDO. Caso a conexão falhe, uma mensagem de erro é exibida.</w:t>
      </w:r>
    </w:p>
    <w:p w:rsidR="00BB478D" w:rsidRPr="00BB478D" w:rsidRDefault="00BB478D" w:rsidP="00BB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proofErr w:type="spellStart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php</w:t>
      </w:r>
      <w:proofErr w:type="spellEnd"/>
    </w:p>
    <w:p w:rsidR="00BB478D" w:rsidRPr="00BB478D" w:rsidRDefault="00BB478D" w:rsidP="00BB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Copiar</w:t>
      </w:r>
    </w:p>
    <w:p w:rsidR="00BB478D" w:rsidRPr="00BB478D" w:rsidRDefault="00BB478D" w:rsidP="00BB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$</w:t>
      </w:r>
      <w:proofErr w:type="spellStart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pdo</w:t>
      </w:r>
      <w:proofErr w:type="spellEnd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= new </w:t>
      </w:r>
      <w:proofErr w:type="gramStart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PDO(</w:t>
      </w:r>
      <w:proofErr w:type="gramEnd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"</w:t>
      </w:r>
      <w:proofErr w:type="spellStart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mysql:host</w:t>
      </w:r>
      <w:proofErr w:type="spellEnd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=$</w:t>
      </w:r>
      <w:proofErr w:type="spellStart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host;dbname</w:t>
      </w:r>
      <w:proofErr w:type="spellEnd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=$</w:t>
      </w:r>
      <w:proofErr w:type="spellStart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dbname;charset</w:t>
      </w:r>
      <w:proofErr w:type="spellEnd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=utf8", $</w:t>
      </w:r>
      <w:proofErr w:type="spellStart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user</w:t>
      </w:r>
      <w:proofErr w:type="spellEnd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, $</w:t>
      </w:r>
      <w:proofErr w:type="spellStart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pass</w:t>
      </w:r>
      <w:proofErr w:type="spellEnd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);</w:t>
      </w:r>
    </w:p>
    <w:p w:rsidR="00BB478D" w:rsidRPr="00BB478D" w:rsidRDefault="00BB478D" w:rsidP="00BB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$</w:t>
      </w:r>
      <w:proofErr w:type="spellStart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pdo</w:t>
      </w:r>
      <w:proofErr w:type="spellEnd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-&gt;</w:t>
      </w:r>
      <w:proofErr w:type="spellStart"/>
      <w:proofErr w:type="gramStart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setAttribute</w:t>
      </w:r>
      <w:proofErr w:type="spellEnd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(</w:t>
      </w:r>
      <w:proofErr w:type="gramEnd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PDO::ATTR_ERRMODE, PDO::ERRMODE_EXCEPTION);</w:t>
      </w:r>
    </w:p>
    <w:p w:rsidR="00BB478D" w:rsidRPr="00BB478D" w:rsidRDefault="00BB478D" w:rsidP="00BB478D">
      <w:pPr>
        <w:suppressAutoHyphens w:val="0"/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pt-BR"/>
        </w:rPr>
      </w:pPr>
      <w:r w:rsidRPr="00BB478D"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pt-BR"/>
        </w:rPr>
        <w:t>2. Adicionar Produto</w:t>
      </w:r>
    </w:p>
    <w:p w:rsidR="00BB478D" w:rsidRPr="00BB478D" w:rsidRDefault="00BB478D" w:rsidP="00BB478D">
      <w:pPr>
        <w:suppressAutoHyphens w:val="0"/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lang w:val="pt-BR" w:eastAsia="pt-BR"/>
        </w:rPr>
      </w:pPr>
      <w:r w:rsidRPr="00BB478D">
        <w:rPr>
          <w:rFonts w:ascii="Times New Roman" w:eastAsia="Times New Roman" w:hAnsi="Times New Roman" w:cs="Times New Roman"/>
          <w:lang w:val="pt-BR" w:eastAsia="pt-BR"/>
        </w:rPr>
        <w:t xml:space="preserve">Quando um usuário preenche o formulário com os dados do produto (nome, quantidade e preço) e envia o formulário, um novo registro é inserido na tabela </w:t>
      </w:r>
      <w:proofErr w:type="spellStart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produtos_tbl</w:t>
      </w:r>
      <w:proofErr w:type="spellEnd"/>
      <w:r w:rsidRPr="00BB478D">
        <w:rPr>
          <w:rFonts w:ascii="Times New Roman" w:eastAsia="Times New Roman" w:hAnsi="Times New Roman" w:cs="Times New Roman"/>
          <w:lang w:val="pt-BR" w:eastAsia="pt-BR"/>
        </w:rPr>
        <w:t>.</w:t>
      </w:r>
    </w:p>
    <w:p w:rsidR="00BB478D" w:rsidRPr="00BB478D" w:rsidRDefault="00BB478D" w:rsidP="00BB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proofErr w:type="spellStart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php</w:t>
      </w:r>
      <w:proofErr w:type="spellEnd"/>
    </w:p>
    <w:p w:rsidR="00BB478D" w:rsidRPr="00BB478D" w:rsidRDefault="00BB478D" w:rsidP="00BB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Copiar</w:t>
      </w:r>
    </w:p>
    <w:p w:rsidR="00BB478D" w:rsidRPr="00BB478D" w:rsidRDefault="00BB478D" w:rsidP="00BB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lastRenderedPageBreak/>
        <w:t>$</w:t>
      </w:r>
      <w:proofErr w:type="spellStart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sql</w:t>
      </w:r>
      <w:proofErr w:type="spellEnd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= "INSERT INTO </w:t>
      </w:r>
      <w:proofErr w:type="spellStart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produtos_tbl</w:t>
      </w:r>
      <w:proofErr w:type="spellEnd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(nome, quantidade, </w:t>
      </w:r>
      <w:proofErr w:type="spellStart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preco</w:t>
      </w:r>
      <w:proofErr w:type="spellEnd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) VALUES (:nome, :quantidade, :</w:t>
      </w:r>
      <w:proofErr w:type="spellStart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preco</w:t>
      </w:r>
      <w:proofErr w:type="spellEnd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)";</w:t>
      </w:r>
    </w:p>
    <w:p w:rsidR="00BB478D" w:rsidRPr="00BB478D" w:rsidRDefault="00BB478D" w:rsidP="00BB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$</w:t>
      </w:r>
      <w:proofErr w:type="spellStart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stmt</w:t>
      </w:r>
      <w:proofErr w:type="spellEnd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= $</w:t>
      </w:r>
      <w:proofErr w:type="spellStart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pdo</w:t>
      </w:r>
      <w:proofErr w:type="spellEnd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-&gt;prepare($</w:t>
      </w:r>
      <w:proofErr w:type="spellStart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sql</w:t>
      </w:r>
      <w:proofErr w:type="spellEnd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);</w:t>
      </w:r>
    </w:p>
    <w:p w:rsidR="00BB478D" w:rsidRPr="00BB478D" w:rsidRDefault="00BB478D" w:rsidP="00BB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$</w:t>
      </w:r>
      <w:proofErr w:type="spellStart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stmt</w:t>
      </w:r>
      <w:proofErr w:type="spellEnd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-&gt;</w:t>
      </w:r>
      <w:proofErr w:type="gramStart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execute(</w:t>
      </w:r>
      <w:proofErr w:type="gramEnd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['nome' =&gt; $nome, 'quantidade' =&gt; $quantidade, '</w:t>
      </w:r>
      <w:proofErr w:type="spellStart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preco</w:t>
      </w:r>
      <w:proofErr w:type="spellEnd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' =&gt; $</w:t>
      </w:r>
      <w:proofErr w:type="spellStart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preco</w:t>
      </w:r>
      <w:proofErr w:type="spellEnd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]);</w:t>
      </w:r>
    </w:p>
    <w:p w:rsidR="00BB478D" w:rsidRPr="00BB478D" w:rsidRDefault="00BB478D" w:rsidP="00BB478D">
      <w:pPr>
        <w:suppressAutoHyphens w:val="0"/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pt-BR"/>
        </w:rPr>
      </w:pPr>
      <w:r w:rsidRPr="00BB478D"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pt-BR"/>
        </w:rPr>
        <w:t>3. Editar Produto</w:t>
      </w:r>
    </w:p>
    <w:p w:rsidR="00BB478D" w:rsidRPr="00BB478D" w:rsidRDefault="00BB478D" w:rsidP="00BB478D">
      <w:pPr>
        <w:suppressAutoHyphens w:val="0"/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lang w:val="pt-BR" w:eastAsia="pt-BR"/>
        </w:rPr>
      </w:pPr>
      <w:r w:rsidRPr="00BB478D">
        <w:rPr>
          <w:rFonts w:ascii="Times New Roman" w:eastAsia="Times New Roman" w:hAnsi="Times New Roman" w:cs="Times New Roman"/>
          <w:lang w:val="pt-BR" w:eastAsia="pt-BR"/>
        </w:rPr>
        <w:t>Quando um usuário clica no botão "Editar", o sistema preenche o formulário com os dados do produto selecionado para que ele possa ser modificado. Após a alteração, os dados são atualizados no banco de dados.</w:t>
      </w:r>
    </w:p>
    <w:p w:rsidR="00BB478D" w:rsidRPr="00BB478D" w:rsidRDefault="00BB478D" w:rsidP="00BB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proofErr w:type="spellStart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php</w:t>
      </w:r>
      <w:proofErr w:type="spellEnd"/>
    </w:p>
    <w:p w:rsidR="00BB478D" w:rsidRPr="00BB478D" w:rsidRDefault="00BB478D" w:rsidP="00BB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Copiar</w:t>
      </w:r>
    </w:p>
    <w:p w:rsidR="00BB478D" w:rsidRPr="00BB478D" w:rsidRDefault="00BB478D" w:rsidP="00BB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$</w:t>
      </w:r>
      <w:proofErr w:type="spellStart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sql</w:t>
      </w:r>
      <w:proofErr w:type="spellEnd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= "UPDATE </w:t>
      </w:r>
      <w:proofErr w:type="spellStart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produtos_tbl</w:t>
      </w:r>
      <w:proofErr w:type="spellEnd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SET nome = :nome, quantidade = :quantidade, </w:t>
      </w:r>
      <w:proofErr w:type="spellStart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preco</w:t>
      </w:r>
      <w:proofErr w:type="spellEnd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= :</w:t>
      </w:r>
      <w:proofErr w:type="spellStart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preco</w:t>
      </w:r>
      <w:proofErr w:type="spellEnd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WHERE id = :id";</w:t>
      </w:r>
    </w:p>
    <w:p w:rsidR="00BB478D" w:rsidRPr="00BB478D" w:rsidRDefault="00BB478D" w:rsidP="00BB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$</w:t>
      </w:r>
      <w:proofErr w:type="spellStart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stmt</w:t>
      </w:r>
      <w:proofErr w:type="spellEnd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= $</w:t>
      </w:r>
      <w:proofErr w:type="spellStart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pdo</w:t>
      </w:r>
      <w:proofErr w:type="spellEnd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-&gt;prepare($</w:t>
      </w:r>
      <w:proofErr w:type="spellStart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sql</w:t>
      </w:r>
      <w:proofErr w:type="spellEnd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);</w:t>
      </w:r>
    </w:p>
    <w:p w:rsidR="00BB478D" w:rsidRPr="00BB478D" w:rsidRDefault="00BB478D" w:rsidP="00BB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$</w:t>
      </w:r>
      <w:proofErr w:type="spellStart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stmt</w:t>
      </w:r>
      <w:proofErr w:type="spellEnd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-&gt;</w:t>
      </w:r>
      <w:proofErr w:type="gramStart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execute(</w:t>
      </w:r>
      <w:proofErr w:type="gramEnd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['nome' =&gt; $nome, 'quantidade' =&gt; $quantidade, '</w:t>
      </w:r>
      <w:proofErr w:type="spellStart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preco</w:t>
      </w:r>
      <w:proofErr w:type="spellEnd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' =&gt; $</w:t>
      </w:r>
      <w:proofErr w:type="spellStart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preco</w:t>
      </w:r>
      <w:proofErr w:type="spellEnd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, 'id' =&gt; $id]);</w:t>
      </w:r>
    </w:p>
    <w:p w:rsidR="00BB478D" w:rsidRPr="00BB478D" w:rsidRDefault="00BB478D" w:rsidP="00BB478D">
      <w:pPr>
        <w:suppressAutoHyphens w:val="0"/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pt-BR"/>
        </w:rPr>
      </w:pPr>
      <w:r w:rsidRPr="00BB478D"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pt-BR"/>
        </w:rPr>
        <w:t>4. Excluir Produto</w:t>
      </w:r>
    </w:p>
    <w:p w:rsidR="00BB478D" w:rsidRPr="00BB478D" w:rsidRDefault="00BB478D" w:rsidP="00BB478D">
      <w:pPr>
        <w:suppressAutoHyphens w:val="0"/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lang w:val="pt-BR" w:eastAsia="pt-BR"/>
        </w:rPr>
      </w:pPr>
      <w:r w:rsidRPr="00BB478D">
        <w:rPr>
          <w:rFonts w:ascii="Times New Roman" w:eastAsia="Times New Roman" w:hAnsi="Times New Roman" w:cs="Times New Roman"/>
          <w:lang w:val="pt-BR" w:eastAsia="pt-BR"/>
        </w:rPr>
        <w:t xml:space="preserve">Quando o usuário clica em "Excluir", um formulário POST é enviado com a ação </w:t>
      </w:r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delete</w:t>
      </w:r>
      <w:r w:rsidRPr="00BB478D">
        <w:rPr>
          <w:rFonts w:ascii="Times New Roman" w:eastAsia="Times New Roman" w:hAnsi="Times New Roman" w:cs="Times New Roman"/>
          <w:lang w:val="pt-BR" w:eastAsia="pt-BR"/>
        </w:rPr>
        <w:t>, que exclui o produto da tabela.</w:t>
      </w:r>
    </w:p>
    <w:p w:rsidR="00BB478D" w:rsidRPr="00BB478D" w:rsidRDefault="00BB478D" w:rsidP="00BB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proofErr w:type="spellStart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php</w:t>
      </w:r>
      <w:proofErr w:type="spellEnd"/>
    </w:p>
    <w:p w:rsidR="00BB478D" w:rsidRPr="00BB478D" w:rsidRDefault="00BB478D" w:rsidP="00BB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Copiar</w:t>
      </w:r>
    </w:p>
    <w:p w:rsidR="00BB478D" w:rsidRPr="00BB478D" w:rsidRDefault="00BB478D" w:rsidP="00BB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$</w:t>
      </w:r>
      <w:proofErr w:type="spellStart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sql</w:t>
      </w:r>
      <w:proofErr w:type="spellEnd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= "DELETE FROM </w:t>
      </w:r>
      <w:proofErr w:type="spellStart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produtos_tbl</w:t>
      </w:r>
      <w:proofErr w:type="spellEnd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WHERE id = :id";</w:t>
      </w:r>
    </w:p>
    <w:p w:rsidR="00BB478D" w:rsidRPr="00BB478D" w:rsidRDefault="00BB478D" w:rsidP="00BB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$</w:t>
      </w:r>
      <w:proofErr w:type="spellStart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stmt</w:t>
      </w:r>
      <w:proofErr w:type="spellEnd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= $</w:t>
      </w:r>
      <w:proofErr w:type="spellStart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pdo</w:t>
      </w:r>
      <w:proofErr w:type="spellEnd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-&gt;prepare($</w:t>
      </w:r>
      <w:proofErr w:type="spellStart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sql</w:t>
      </w:r>
      <w:proofErr w:type="spellEnd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);</w:t>
      </w:r>
    </w:p>
    <w:p w:rsidR="00BB478D" w:rsidRPr="00BB478D" w:rsidRDefault="00BB478D" w:rsidP="00BB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$</w:t>
      </w:r>
      <w:proofErr w:type="spellStart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stmt</w:t>
      </w:r>
      <w:proofErr w:type="spellEnd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-&gt;</w:t>
      </w:r>
      <w:proofErr w:type="gramStart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execute(</w:t>
      </w:r>
      <w:proofErr w:type="gramEnd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['id' =&gt; $id]);</w:t>
      </w:r>
    </w:p>
    <w:p w:rsidR="00BB478D" w:rsidRPr="00BB478D" w:rsidRDefault="00BB478D" w:rsidP="00BB478D">
      <w:pPr>
        <w:suppressAutoHyphens w:val="0"/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pt-BR"/>
        </w:rPr>
      </w:pPr>
      <w:r w:rsidRPr="00BB478D"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pt-BR"/>
        </w:rPr>
        <w:t>5. Exibição da Lista de Produtos</w:t>
      </w:r>
    </w:p>
    <w:p w:rsidR="00BB478D" w:rsidRPr="00BB478D" w:rsidRDefault="00BB478D" w:rsidP="00BB478D">
      <w:pPr>
        <w:suppressAutoHyphens w:val="0"/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lang w:val="pt-BR" w:eastAsia="pt-BR"/>
        </w:rPr>
      </w:pPr>
      <w:r w:rsidRPr="00BB478D">
        <w:rPr>
          <w:rFonts w:ascii="Times New Roman" w:eastAsia="Times New Roman" w:hAnsi="Times New Roman" w:cs="Times New Roman"/>
          <w:lang w:val="pt-BR" w:eastAsia="pt-BR"/>
        </w:rPr>
        <w:t>Os produtos cadastrados são exibidos em uma tabela HTML. Para cada produto, são exibidos o ID, nome, quantidade, preço e as opções de editar e excluir.</w:t>
      </w:r>
    </w:p>
    <w:p w:rsidR="00BB478D" w:rsidRPr="00BB478D" w:rsidRDefault="00BB478D" w:rsidP="00BB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proofErr w:type="spellStart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php</w:t>
      </w:r>
      <w:proofErr w:type="spellEnd"/>
    </w:p>
    <w:p w:rsidR="00BB478D" w:rsidRPr="00BB478D" w:rsidRDefault="00BB478D" w:rsidP="00BB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Copiar</w:t>
      </w:r>
    </w:p>
    <w:p w:rsidR="00BB478D" w:rsidRPr="00BB478D" w:rsidRDefault="00BB478D" w:rsidP="00BB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$</w:t>
      </w:r>
      <w:proofErr w:type="spellStart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stmt</w:t>
      </w:r>
      <w:proofErr w:type="spellEnd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= $</w:t>
      </w:r>
      <w:proofErr w:type="spellStart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pdo</w:t>
      </w:r>
      <w:proofErr w:type="spellEnd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-&gt;</w:t>
      </w:r>
      <w:proofErr w:type="gramStart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query(</w:t>
      </w:r>
      <w:proofErr w:type="gramEnd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'SELECT * FROM </w:t>
      </w:r>
      <w:proofErr w:type="spellStart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produtos_tbl</w:t>
      </w:r>
      <w:proofErr w:type="spellEnd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');</w:t>
      </w:r>
    </w:p>
    <w:p w:rsidR="00BB478D" w:rsidRPr="00BB478D" w:rsidRDefault="00BB478D" w:rsidP="00BB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proofErr w:type="spellStart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while</w:t>
      </w:r>
      <w:proofErr w:type="spellEnd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($</w:t>
      </w:r>
      <w:proofErr w:type="spellStart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row</w:t>
      </w:r>
      <w:proofErr w:type="spellEnd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= $</w:t>
      </w:r>
      <w:proofErr w:type="spellStart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stmt</w:t>
      </w:r>
      <w:proofErr w:type="spellEnd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-&gt;</w:t>
      </w:r>
      <w:proofErr w:type="spellStart"/>
      <w:proofErr w:type="gramStart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fetch</w:t>
      </w:r>
      <w:proofErr w:type="spellEnd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(</w:t>
      </w:r>
      <w:proofErr w:type="gramEnd"/>
      <w:r w:rsidRPr="00BB478D">
        <w:rPr>
          <w:rFonts w:ascii="Courier New" w:eastAsia="Times New Roman" w:hAnsi="Courier New" w:cs="Courier New"/>
          <w:sz w:val="20"/>
          <w:szCs w:val="20"/>
          <w:lang w:val="pt-BR" w:eastAsia="pt-BR"/>
        </w:rPr>
        <w:t>PDO::FETCH_ASSOC)):</w:t>
      </w:r>
    </w:p>
    <w:p w:rsidR="00BB478D" w:rsidRPr="00BB478D" w:rsidRDefault="00BB478D" w:rsidP="00BB478D">
      <w:pPr>
        <w:suppressAutoHyphens w:val="0"/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pt-BR"/>
        </w:rPr>
      </w:pPr>
      <w:r w:rsidRPr="00BB478D"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pt-BR"/>
        </w:rPr>
        <w:t>6. Validação e Cancelamento</w:t>
      </w:r>
    </w:p>
    <w:p w:rsidR="00BB478D" w:rsidRPr="00BB478D" w:rsidRDefault="00BB478D" w:rsidP="00BB478D">
      <w:pPr>
        <w:suppressAutoHyphens w:val="0"/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lang w:val="pt-BR" w:eastAsia="pt-BR"/>
        </w:rPr>
      </w:pPr>
      <w:r w:rsidRPr="00BB478D">
        <w:rPr>
          <w:rFonts w:ascii="Times New Roman" w:eastAsia="Times New Roman" w:hAnsi="Times New Roman" w:cs="Times New Roman"/>
          <w:lang w:val="pt-BR" w:eastAsia="pt-BR"/>
        </w:rPr>
        <w:t xml:space="preserve">O formulário de cadastro e atualização possui uma função </w:t>
      </w:r>
      <w:proofErr w:type="spellStart"/>
      <w:r w:rsidRPr="00BB478D">
        <w:rPr>
          <w:rFonts w:ascii="Times New Roman" w:eastAsia="Times New Roman" w:hAnsi="Times New Roman" w:cs="Times New Roman"/>
          <w:lang w:val="pt-BR" w:eastAsia="pt-BR"/>
        </w:rPr>
        <w:t>JavaScript</w:t>
      </w:r>
      <w:proofErr w:type="spellEnd"/>
      <w:r w:rsidRPr="00BB478D">
        <w:rPr>
          <w:rFonts w:ascii="Times New Roman" w:eastAsia="Times New Roman" w:hAnsi="Times New Roman" w:cs="Times New Roman"/>
          <w:lang w:val="pt-BR" w:eastAsia="pt-BR"/>
        </w:rPr>
        <w:t xml:space="preserve"> para validar o preenchimento dos campos. Além disso, se o usuário estiver editando um produto, pode cancelar a edição e retornar à lista de produtos.</w:t>
      </w:r>
    </w:p>
    <w:p w:rsidR="00BB478D" w:rsidRPr="00BB478D" w:rsidRDefault="00BB478D" w:rsidP="00BB478D">
      <w:pPr>
        <w:suppressAutoHyphens w:val="0"/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pt-BR"/>
        </w:rPr>
      </w:pPr>
      <w:r w:rsidRPr="00BB478D"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pt-BR"/>
        </w:rPr>
        <w:t>HTML e CSS</w:t>
      </w:r>
    </w:p>
    <w:p w:rsidR="00BB478D" w:rsidRPr="00BB478D" w:rsidRDefault="00BB478D" w:rsidP="00BB478D">
      <w:pPr>
        <w:suppressAutoHyphens w:val="0"/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lang w:val="pt-BR" w:eastAsia="pt-BR"/>
        </w:rPr>
      </w:pPr>
      <w:r w:rsidRPr="00BB478D">
        <w:rPr>
          <w:rFonts w:ascii="Times New Roman" w:eastAsia="Times New Roman" w:hAnsi="Times New Roman" w:cs="Times New Roman"/>
          <w:lang w:val="pt-BR" w:eastAsia="pt-BR"/>
        </w:rPr>
        <w:t>A interface foi desenvolvida com HTML e CSS para fornecer um design simples e funcional para a aplicação. O CSS é utilizado para estruturar e estilizar os elementos da página, como formulários, tabelas e botões.</w:t>
      </w:r>
    </w:p>
    <w:p w:rsidR="00BB478D" w:rsidRPr="00BB478D" w:rsidRDefault="00BB478D" w:rsidP="00BB478D">
      <w:pPr>
        <w:suppressAutoHyphens w:val="0"/>
        <w:spacing w:before="100" w:beforeAutospacing="1" w:after="100" w:afterAutospacing="1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t-BR" w:eastAsia="pt-BR"/>
        </w:rPr>
      </w:pPr>
      <w:r w:rsidRPr="00BB478D">
        <w:rPr>
          <w:rFonts w:ascii="Times New Roman" w:eastAsia="Times New Roman" w:hAnsi="Times New Roman" w:cs="Times New Roman"/>
          <w:b/>
          <w:bCs/>
          <w:sz w:val="36"/>
          <w:szCs w:val="36"/>
          <w:lang w:val="pt-BR" w:eastAsia="pt-BR"/>
        </w:rPr>
        <w:lastRenderedPageBreak/>
        <w:t>Fluxo de Funcionamento</w:t>
      </w:r>
    </w:p>
    <w:p w:rsidR="00BB478D" w:rsidRPr="00BB478D" w:rsidRDefault="00BB478D" w:rsidP="00BB478D">
      <w:pPr>
        <w:numPr>
          <w:ilvl w:val="0"/>
          <w:numId w:val="2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pt-BR" w:eastAsia="pt-BR"/>
        </w:rPr>
      </w:pPr>
      <w:r w:rsidRPr="00BB478D">
        <w:rPr>
          <w:rFonts w:ascii="Times New Roman" w:eastAsia="Times New Roman" w:hAnsi="Times New Roman" w:cs="Times New Roman"/>
          <w:b/>
          <w:bCs/>
          <w:lang w:val="pt-BR" w:eastAsia="pt-BR"/>
        </w:rPr>
        <w:t>Adicionar Produto:</w:t>
      </w:r>
    </w:p>
    <w:p w:rsidR="00BB478D" w:rsidRPr="00BB478D" w:rsidRDefault="00BB478D" w:rsidP="00BB478D">
      <w:pPr>
        <w:numPr>
          <w:ilvl w:val="1"/>
          <w:numId w:val="2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pt-BR" w:eastAsia="pt-BR"/>
        </w:rPr>
      </w:pPr>
      <w:r w:rsidRPr="00BB478D">
        <w:rPr>
          <w:rFonts w:ascii="Times New Roman" w:eastAsia="Times New Roman" w:hAnsi="Times New Roman" w:cs="Times New Roman"/>
          <w:lang w:val="pt-BR" w:eastAsia="pt-BR"/>
        </w:rPr>
        <w:t>O usuário preenche os campos de nome, quantidade e preço.</w:t>
      </w:r>
    </w:p>
    <w:p w:rsidR="00BB478D" w:rsidRPr="00BB478D" w:rsidRDefault="00BB478D" w:rsidP="00BB478D">
      <w:pPr>
        <w:numPr>
          <w:ilvl w:val="1"/>
          <w:numId w:val="2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pt-BR" w:eastAsia="pt-BR"/>
        </w:rPr>
      </w:pPr>
      <w:r w:rsidRPr="00BB478D">
        <w:rPr>
          <w:rFonts w:ascii="Times New Roman" w:eastAsia="Times New Roman" w:hAnsi="Times New Roman" w:cs="Times New Roman"/>
          <w:lang w:val="pt-BR" w:eastAsia="pt-BR"/>
        </w:rPr>
        <w:t>Ao clicar no botão "Salvar", um novo produto é adicionado ao banco de dados.</w:t>
      </w:r>
    </w:p>
    <w:p w:rsidR="00BB478D" w:rsidRPr="00BB478D" w:rsidRDefault="00BB478D" w:rsidP="00BB478D">
      <w:pPr>
        <w:numPr>
          <w:ilvl w:val="0"/>
          <w:numId w:val="2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pt-BR" w:eastAsia="pt-BR"/>
        </w:rPr>
      </w:pPr>
      <w:r w:rsidRPr="00BB478D">
        <w:rPr>
          <w:rFonts w:ascii="Times New Roman" w:eastAsia="Times New Roman" w:hAnsi="Times New Roman" w:cs="Times New Roman"/>
          <w:b/>
          <w:bCs/>
          <w:lang w:val="pt-BR" w:eastAsia="pt-BR"/>
        </w:rPr>
        <w:t>Editar Produto:</w:t>
      </w:r>
    </w:p>
    <w:p w:rsidR="00BB478D" w:rsidRPr="00BB478D" w:rsidRDefault="00BB478D" w:rsidP="00BB478D">
      <w:pPr>
        <w:numPr>
          <w:ilvl w:val="1"/>
          <w:numId w:val="2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pt-BR" w:eastAsia="pt-BR"/>
        </w:rPr>
      </w:pPr>
      <w:r w:rsidRPr="00BB478D">
        <w:rPr>
          <w:rFonts w:ascii="Times New Roman" w:eastAsia="Times New Roman" w:hAnsi="Times New Roman" w:cs="Times New Roman"/>
          <w:lang w:val="pt-BR" w:eastAsia="pt-BR"/>
        </w:rPr>
        <w:t>O usuário clica no botão "Editar" ao lado de um produto na lista.</w:t>
      </w:r>
    </w:p>
    <w:p w:rsidR="00BB478D" w:rsidRPr="00BB478D" w:rsidRDefault="00BB478D" w:rsidP="00BB478D">
      <w:pPr>
        <w:numPr>
          <w:ilvl w:val="1"/>
          <w:numId w:val="2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pt-BR" w:eastAsia="pt-BR"/>
        </w:rPr>
      </w:pPr>
      <w:r w:rsidRPr="00BB478D">
        <w:rPr>
          <w:rFonts w:ascii="Times New Roman" w:eastAsia="Times New Roman" w:hAnsi="Times New Roman" w:cs="Times New Roman"/>
          <w:lang w:val="pt-BR" w:eastAsia="pt-BR"/>
        </w:rPr>
        <w:t>O sistema preenche o formulário com os dados do produto selecionado.</w:t>
      </w:r>
    </w:p>
    <w:p w:rsidR="00BB478D" w:rsidRPr="00BB478D" w:rsidRDefault="00BB478D" w:rsidP="00BB478D">
      <w:pPr>
        <w:numPr>
          <w:ilvl w:val="1"/>
          <w:numId w:val="2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pt-BR" w:eastAsia="pt-BR"/>
        </w:rPr>
      </w:pPr>
      <w:r w:rsidRPr="00BB478D">
        <w:rPr>
          <w:rFonts w:ascii="Times New Roman" w:eastAsia="Times New Roman" w:hAnsi="Times New Roman" w:cs="Times New Roman"/>
          <w:lang w:val="pt-BR" w:eastAsia="pt-BR"/>
        </w:rPr>
        <w:t>O usuário pode modificar os campos e clicar em "Atualizar" para salvar as alterações.</w:t>
      </w:r>
    </w:p>
    <w:p w:rsidR="00BB478D" w:rsidRPr="00BB478D" w:rsidRDefault="00BB478D" w:rsidP="00BB478D">
      <w:pPr>
        <w:numPr>
          <w:ilvl w:val="0"/>
          <w:numId w:val="2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pt-BR" w:eastAsia="pt-BR"/>
        </w:rPr>
      </w:pPr>
      <w:r w:rsidRPr="00BB478D">
        <w:rPr>
          <w:rFonts w:ascii="Times New Roman" w:eastAsia="Times New Roman" w:hAnsi="Times New Roman" w:cs="Times New Roman"/>
          <w:b/>
          <w:bCs/>
          <w:lang w:val="pt-BR" w:eastAsia="pt-BR"/>
        </w:rPr>
        <w:t>Excluir Produto:</w:t>
      </w:r>
    </w:p>
    <w:p w:rsidR="00BB478D" w:rsidRPr="00BB478D" w:rsidRDefault="00BB478D" w:rsidP="00BB478D">
      <w:pPr>
        <w:numPr>
          <w:ilvl w:val="1"/>
          <w:numId w:val="2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pt-BR" w:eastAsia="pt-BR"/>
        </w:rPr>
      </w:pPr>
      <w:r w:rsidRPr="00BB478D">
        <w:rPr>
          <w:rFonts w:ascii="Times New Roman" w:eastAsia="Times New Roman" w:hAnsi="Times New Roman" w:cs="Times New Roman"/>
          <w:lang w:val="pt-BR" w:eastAsia="pt-BR"/>
        </w:rPr>
        <w:t>O usuário clica em "Excluir" ao lado do produto.</w:t>
      </w:r>
    </w:p>
    <w:p w:rsidR="00BB478D" w:rsidRPr="00BB478D" w:rsidRDefault="00BB478D" w:rsidP="00BB478D">
      <w:pPr>
        <w:numPr>
          <w:ilvl w:val="1"/>
          <w:numId w:val="2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pt-BR" w:eastAsia="pt-BR"/>
        </w:rPr>
      </w:pPr>
      <w:r w:rsidRPr="00BB478D">
        <w:rPr>
          <w:rFonts w:ascii="Times New Roman" w:eastAsia="Times New Roman" w:hAnsi="Times New Roman" w:cs="Times New Roman"/>
          <w:lang w:val="pt-BR" w:eastAsia="pt-BR"/>
        </w:rPr>
        <w:t>O produto é removido do banco de dados após a confirmação.</w:t>
      </w:r>
    </w:p>
    <w:p w:rsidR="00BB478D" w:rsidRPr="00BB478D" w:rsidRDefault="00BB478D" w:rsidP="00BB478D">
      <w:pPr>
        <w:suppressAutoHyphens w:val="0"/>
        <w:spacing w:line="240" w:lineRule="auto"/>
        <w:ind w:firstLine="0"/>
        <w:rPr>
          <w:rFonts w:ascii="Times New Roman" w:eastAsia="Times New Roman" w:hAnsi="Times New Roman" w:cs="Times New Roman"/>
          <w:lang w:val="pt-BR" w:eastAsia="pt-BR"/>
        </w:rPr>
      </w:pPr>
      <w:r w:rsidRPr="00BB478D">
        <w:rPr>
          <w:rFonts w:ascii="Times New Roman" w:eastAsia="Times New Roman" w:hAnsi="Times New Roman" w:cs="Times New Roman"/>
          <w:lang w:val="pt-BR" w:eastAsia="pt-BR"/>
        </w:rPr>
        <w:pict>
          <v:rect id="_x0000_i1025" style="width:0;height:1.5pt" o:hralign="center" o:hrstd="t" o:hr="t" fillcolor="#a0a0a0" stroked="f"/>
        </w:pict>
      </w:r>
    </w:p>
    <w:p w:rsidR="00BB478D" w:rsidRPr="00BB478D" w:rsidRDefault="00BB478D" w:rsidP="00BB478D">
      <w:pPr>
        <w:suppressAutoHyphens w:val="0"/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pt-BR"/>
        </w:rPr>
      </w:pPr>
      <w:r w:rsidRPr="00BB478D"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pt-BR"/>
        </w:rPr>
        <w:t>Possíveis Melhorias e Considerações</w:t>
      </w:r>
    </w:p>
    <w:p w:rsidR="00BB478D" w:rsidRPr="00BB478D" w:rsidRDefault="00BB478D" w:rsidP="00BB478D">
      <w:pPr>
        <w:numPr>
          <w:ilvl w:val="0"/>
          <w:numId w:val="2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pt-BR" w:eastAsia="pt-BR"/>
        </w:rPr>
      </w:pPr>
      <w:r w:rsidRPr="00BB478D">
        <w:rPr>
          <w:rFonts w:ascii="Times New Roman" w:eastAsia="Times New Roman" w:hAnsi="Times New Roman" w:cs="Times New Roman"/>
          <w:b/>
          <w:bCs/>
          <w:lang w:val="pt-BR" w:eastAsia="pt-BR"/>
        </w:rPr>
        <w:t>Validação de Dados</w:t>
      </w:r>
      <w:r w:rsidRPr="00BB478D">
        <w:rPr>
          <w:rFonts w:ascii="Times New Roman" w:eastAsia="Times New Roman" w:hAnsi="Times New Roman" w:cs="Times New Roman"/>
          <w:lang w:val="pt-BR" w:eastAsia="pt-BR"/>
        </w:rPr>
        <w:t>: A validação no lado do cliente poderia ser expandida para garantir que os dados inseridos no formulário sejam válidos, como checar se o preço e a quantidade são números positivos.</w:t>
      </w:r>
    </w:p>
    <w:p w:rsidR="00BB478D" w:rsidRPr="00BB478D" w:rsidRDefault="00BB478D" w:rsidP="00BB478D">
      <w:pPr>
        <w:numPr>
          <w:ilvl w:val="0"/>
          <w:numId w:val="2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pt-BR" w:eastAsia="pt-BR"/>
        </w:rPr>
      </w:pPr>
      <w:r w:rsidRPr="00BB478D">
        <w:rPr>
          <w:rFonts w:ascii="Times New Roman" w:eastAsia="Times New Roman" w:hAnsi="Times New Roman" w:cs="Times New Roman"/>
          <w:b/>
          <w:bCs/>
          <w:lang w:val="pt-BR" w:eastAsia="pt-BR"/>
        </w:rPr>
        <w:t>Segurança</w:t>
      </w:r>
      <w:r w:rsidRPr="00BB478D">
        <w:rPr>
          <w:rFonts w:ascii="Times New Roman" w:eastAsia="Times New Roman" w:hAnsi="Times New Roman" w:cs="Times New Roman"/>
          <w:lang w:val="pt-BR" w:eastAsia="pt-BR"/>
        </w:rPr>
        <w:t xml:space="preserve">: É importante aplicar medidas de segurança, como o uso de </w:t>
      </w:r>
      <w:proofErr w:type="spellStart"/>
      <w:r w:rsidRPr="00BB478D">
        <w:rPr>
          <w:rFonts w:ascii="Times New Roman" w:eastAsia="Times New Roman" w:hAnsi="Times New Roman" w:cs="Times New Roman"/>
          <w:lang w:val="pt-BR" w:eastAsia="pt-BR"/>
        </w:rPr>
        <w:t>prepared</w:t>
      </w:r>
      <w:proofErr w:type="spellEnd"/>
      <w:r w:rsidRPr="00BB478D">
        <w:rPr>
          <w:rFonts w:ascii="Times New Roman" w:eastAsia="Times New Roman" w:hAnsi="Times New Roman" w:cs="Times New Roman"/>
          <w:lang w:val="pt-BR" w:eastAsia="pt-BR"/>
        </w:rPr>
        <w:t xml:space="preserve"> </w:t>
      </w:r>
      <w:proofErr w:type="spellStart"/>
      <w:r w:rsidRPr="00BB478D">
        <w:rPr>
          <w:rFonts w:ascii="Times New Roman" w:eastAsia="Times New Roman" w:hAnsi="Times New Roman" w:cs="Times New Roman"/>
          <w:lang w:val="pt-BR" w:eastAsia="pt-BR"/>
        </w:rPr>
        <w:t>statements</w:t>
      </w:r>
      <w:proofErr w:type="spellEnd"/>
      <w:r w:rsidRPr="00BB478D">
        <w:rPr>
          <w:rFonts w:ascii="Times New Roman" w:eastAsia="Times New Roman" w:hAnsi="Times New Roman" w:cs="Times New Roman"/>
          <w:lang w:val="pt-BR" w:eastAsia="pt-BR"/>
        </w:rPr>
        <w:t xml:space="preserve"> para evitar SQL </w:t>
      </w:r>
      <w:proofErr w:type="spellStart"/>
      <w:r w:rsidRPr="00BB478D">
        <w:rPr>
          <w:rFonts w:ascii="Times New Roman" w:eastAsia="Times New Roman" w:hAnsi="Times New Roman" w:cs="Times New Roman"/>
          <w:lang w:val="pt-BR" w:eastAsia="pt-BR"/>
        </w:rPr>
        <w:t>injection</w:t>
      </w:r>
      <w:proofErr w:type="spellEnd"/>
      <w:r w:rsidRPr="00BB478D">
        <w:rPr>
          <w:rFonts w:ascii="Times New Roman" w:eastAsia="Times New Roman" w:hAnsi="Times New Roman" w:cs="Times New Roman"/>
          <w:lang w:val="pt-BR" w:eastAsia="pt-BR"/>
        </w:rPr>
        <w:t>, o que já está sendo feito corretamente.</w:t>
      </w:r>
    </w:p>
    <w:p w:rsidR="00BB478D" w:rsidRPr="00BB478D" w:rsidRDefault="00BB478D" w:rsidP="00BB478D">
      <w:pPr>
        <w:numPr>
          <w:ilvl w:val="0"/>
          <w:numId w:val="2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pt-BR" w:eastAsia="pt-BR"/>
        </w:rPr>
      </w:pPr>
      <w:r w:rsidRPr="00BB478D">
        <w:rPr>
          <w:rFonts w:ascii="Times New Roman" w:eastAsia="Times New Roman" w:hAnsi="Times New Roman" w:cs="Times New Roman"/>
          <w:b/>
          <w:bCs/>
          <w:lang w:val="pt-BR" w:eastAsia="pt-BR"/>
        </w:rPr>
        <w:t>Feedback do Usuário</w:t>
      </w:r>
      <w:r w:rsidRPr="00BB478D">
        <w:rPr>
          <w:rFonts w:ascii="Times New Roman" w:eastAsia="Times New Roman" w:hAnsi="Times New Roman" w:cs="Times New Roman"/>
          <w:lang w:val="pt-BR" w:eastAsia="pt-BR"/>
        </w:rPr>
        <w:t>: A aplicação poderia fornecer feedback visual mais claro, como alertas em cores diferentes para diferentes tipos de ações (sucesso, erro).</w:t>
      </w:r>
    </w:p>
    <w:p w:rsidR="00BB478D" w:rsidRPr="00BB478D" w:rsidRDefault="00BB478D" w:rsidP="00BB478D">
      <w:pPr>
        <w:numPr>
          <w:ilvl w:val="0"/>
          <w:numId w:val="2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pt-BR" w:eastAsia="pt-BR"/>
        </w:rPr>
      </w:pPr>
      <w:r w:rsidRPr="00BB478D">
        <w:rPr>
          <w:rFonts w:ascii="Times New Roman" w:eastAsia="Times New Roman" w:hAnsi="Times New Roman" w:cs="Times New Roman"/>
          <w:b/>
          <w:bCs/>
          <w:lang w:val="pt-BR" w:eastAsia="pt-BR"/>
        </w:rPr>
        <w:t>Responsividade</w:t>
      </w:r>
      <w:r w:rsidRPr="00BB478D">
        <w:rPr>
          <w:rFonts w:ascii="Times New Roman" w:eastAsia="Times New Roman" w:hAnsi="Times New Roman" w:cs="Times New Roman"/>
          <w:lang w:val="pt-BR" w:eastAsia="pt-BR"/>
        </w:rPr>
        <w:t>: O layout poderia ser aprimorado para ser responsivo e funcionar bem em dispositivos móveis.</w:t>
      </w:r>
    </w:p>
    <w:p w:rsidR="00080C97" w:rsidRPr="00CB32AC" w:rsidRDefault="00080C97" w:rsidP="00BB478D">
      <w:bookmarkStart w:id="0" w:name="_GoBack"/>
      <w:bookmarkEnd w:id="0"/>
    </w:p>
    <w:sectPr w:rsidR="00080C97" w:rsidRPr="00CB32AC" w:rsidSect="00DF7B4B">
      <w:headerReference w:type="default" r:id="rId9"/>
      <w:headerReference w:type="first" r:id="rId10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4C9A" w:rsidRDefault="00384C9A">
      <w:pPr>
        <w:spacing w:line="240" w:lineRule="auto"/>
      </w:pPr>
      <w:r>
        <w:separator/>
      </w:r>
    </w:p>
  </w:endnote>
  <w:endnote w:type="continuationSeparator" w:id="0">
    <w:p w:rsidR="00384C9A" w:rsidRDefault="00384C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4C9A" w:rsidRDefault="00384C9A">
      <w:pPr>
        <w:spacing w:line="240" w:lineRule="auto"/>
      </w:pPr>
      <w:r>
        <w:separator/>
      </w:r>
    </w:p>
  </w:footnote>
  <w:footnote w:type="continuationSeparator" w:id="0">
    <w:p w:rsidR="00384C9A" w:rsidRDefault="00384C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0C97" w:rsidRDefault="00384C9A">
    <w:pPr>
      <w:pStyle w:val="Cabealho"/>
    </w:pPr>
    <w:sdt>
      <w:sdtPr>
        <w:alias w:val="Sobrenome:"/>
        <w:tag w:val="Sobrenome:"/>
        <w:id w:val="1658178901"/>
        <w:placeholder>
          <w:docPart w:val="DA3296137EC3464DA90B94AF4ED54549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C618CF">
          <w:rPr>
            <w:lang w:val="pt-BR" w:bidi="pt-BR"/>
          </w:rPr>
          <w:t>[Sobrenome]</w:t>
        </w:r>
      </w:sdtContent>
    </w:sdt>
    <w:r w:rsidR="00EC2FE4">
      <w:rPr>
        <w:lang w:val="pt-BR" w:bidi="pt-BR"/>
      </w:rPr>
      <w:t xml:space="preserve"> </w:t>
    </w:r>
    <w:r w:rsidR="00EC2FE4">
      <w:rPr>
        <w:lang w:val="pt-BR" w:bidi="pt-BR"/>
      </w:rPr>
      <w:fldChar w:fldCharType="begin"/>
    </w:r>
    <w:r w:rsidR="00EC2FE4">
      <w:rPr>
        <w:lang w:val="pt-BR" w:bidi="pt-BR"/>
      </w:rPr>
      <w:instrText xml:space="preserve"> PAGE   \* MERGEFORMAT </w:instrText>
    </w:r>
    <w:r w:rsidR="00EC2FE4">
      <w:rPr>
        <w:lang w:val="pt-BR" w:bidi="pt-BR"/>
      </w:rPr>
      <w:fldChar w:fldCharType="separate"/>
    </w:r>
    <w:r w:rsidR="00F341DA">
      <w:rPr>
        <w:noProof/>
        <w:lang w:val="pt-BR" w:bidi="pt-BR"/>
      </w:rPr>
      <w:t>4</w:t>
    </w:r>
    <w:r w:rsidR="00EC2FE4">
      <w:rPr>
        <w:noProof/>
        <w:lang w:val="pt-BR" w:bidi="pt-B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0C97" w:rsidRDefault="00384C9A">
    <w:pPr>
      <w:pStyle w:val="Cabealho"/>
    </w:pPr>
    <w:sdt>
      <w:sdtPr>
        <w:alias w:val="Sobrenome:"/>
        <w:tag w:val="Sobrenome:"/>
        <w:id w:val="-348181431"/>
        <w:placeholder>
          <w:docPart w:val="9E50221161364C92A82CADF2ABB7C8A7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C618CF">
          <w:rPr>
            <w:lang w:val="pt-BR" w:bidi="pt-BR"/>
          </w:rPr>
          <w:t>[Sobrenome]</w:t>
        </w:r>
      </w:sdtContent>
    </w:sdt>
    <w:r w:rsidR="00EC2FE4">
      <w:rPr>
        <w:lang w:val="pt-BR" w:bidi="pt-BR"/>
      </w:rPr>
      <w:t xml:space="preserve"> </w:t>
    </w:r>
    <w:r w:rsidR="00EC2FE4">
      <w:rPr>
        <w:lang w:val="pt-BR" w:bidi="pt-BR"/>
      </w:rPr>
      <w:fldChar w:fldCharType="begin"/>
    </w:r>
    <w:r w:rsidR="00EC2FE4">
      <w:rPr>
        <w:lang w:val="pt-BR" w:bidi="pt-BR"/>
      </w:rPr>
      <w:instrText xml:space="preserve"> PAGE   \* MERGEFORMAT </w:instrText>
    </w:r>
    <w:r w:rsidR="00EC2FE4">
      <w:rPr>
        <w:lang w:val="pt-BR" w:bidi="pt-BR"/>
      </w:rPr>
      <w:fldChar w:fldCharType="separate"/>
    </w:r>
    <w:r w:rsidR="00F341DA">
      <w:rPr>
        <w:noProof/>
        <w:lang w:val="pt-BR" w:bidi="pt-BR"/>
      </w:rPr>
      <w:t>1</w:t>
    </w:r>
    <w:r w:rsidR="00EC2FE4">
      <w:rPr>
        <w:noProof/>
        <w:lang w:val="pt-BR" w:bidi="pt-B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6469FF"/>
    <w:multiLevelType w:val="multilevel"/>
    <w:tmpl w:val="52BA0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NotadeTabela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6EE2C97"/>
    <w:multiLevelType w:val="multilevel"/>
    <w:tmpl w:val="BC709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500B64"/>
    <w:multiLevelType w:val="multilevel"/>
    <w:tmpl w:val="EA0C65F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DAD044E"/>
    <w:multiLevelType w:val="multilevel"/>
    <w:tmpl w:val="B232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A83440"/>
    <w:multiLevelType w:val="multilevel"/>
    <w:tmpl w:val="8392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9BC4956"/>
    <w:multiLevelType w:val="multilevel"/>
    <w:tmpl w:val="4572ABF8"/>
    <w:styleLink w:val="EstruturadeTpicosdoML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B1B5787"/>
    <w:multiLevelType w:val="multilevel"/>
    <w:tmpl w:val="4572ABF8"/>
    <w:numStyleLink w:val="EstruturadeTpicosdoMLA"/>
  </w:abstractNum>
  <w:abstractNum w:abstractNumId="20" w15:restartNumberingAfterBreak="0">
    <w:nsid w:val="5CE34C09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8"/>
  </w:num>
  <w:num w:numId="13">
    <w:abstractNumId w:val="19"/>
  </w:num>
  <w:num w:numId="14">
    <w:abstractNumId w:val="17"/>
  </w:num>
  <w:num w:numId="15">
    <w:abstractNumId w:val="11"/>
  </w:num>
  <w:num w:numId="16">
    <w:abstractNumId w:val="14"/>
  </w:num>
  <w:num w:numId="17">
    <w:abstractNumId w:val="20"/>
  </w:num>
  <w:num w:numId="18">
    <w:abstractNumId w:val="13"/>
  </w:num>
  <w:num w:numId="19">
    <w:abstractNumId w:val="10"/>
  </w:num>
  <w:num w:numId="20">
    <w:abstractNumId w:val="15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78D"/>
    <w:rsid w:val="00061A61"/>
    <w:rsid w:val="00066034"/>
    <w:rsid w:val="00080C97"/>
    <w:rsid w:val="0034643D"/>
    <w:rsid w:val="00384C9A"/>
    <w:rsid w:val="003E748F"/>
    <w:rsid w:val="005732FC"/>
    <w:rsid w:val="006A64A8"/>
    <w:rsid w:val="006E3458"/>
    <w:rsid w:val="007D4B2F"/>
    <w:rsid w:val="00965112"/>
    <w:rsid w:val="00AB1E45"/>
    <w:rsid w:val="00AB68B8"/>
    <w:rsid w:val="00B82F8F"/>
    <w:rsid w:val="00BB478D"/>
    <w:rsid w:val="00BD3A4E"/>
    <w:rsid w:val="00C26420"/>
    <w:rsid w:val="00C618CF"/>
    <w:rsid w:val="00CB32AC"/>
    <w:rsid w:val="00DF7B4B"/>
    <w:rsid w:val="00EC2FE4"/>
    <w:rsid w:val="00F341DA"/>
    <w:rsid w:val="00F8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3AC24"/>
  <w15:chartTrackingRefBased/>
  <w15:docId w15:val="{D633D261-97AC-4A0F-A6EC-91937CAC7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5112"/>
    <w:pPr>
      <w:suppressAutoHyphens/>
    </w:pPr>
  </w:style>
  <w:style w:type="paragraph" w:styleId="Ttulo1">
    <w:name w:val="heading 1"/>
    <w:basedOn w:val="Normal"/>
    <w:next w:val="Normal"/>
    <w:link w:val="Ttulo1Char"/>
    <w:uiPriority w:val="9"/>
    <w:qFormat/>
    <w:rsid w:val="00EC2FE4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C2FE4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C2FE4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2FE4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2FE4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2FE4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2FE4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2FE4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2FE4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spacing w:line="240" w:lineRule="auto"/>
      <w:ind w:firstLine="0"/>
      <w:jc w:val="right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Textodebalo">
    <w:name w:val="Balloon Text"/>
    <w:basedOn w:val="Normal"/>
    <w:link w:val="Textodebalo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Bibliografia">
    <w:name w:val="Bibliography"/>
    <w:basedOn w:val="Normal"/>
    <w:next w:val="Normal"/>
    <w:uiPriority w:val="8"/>
    <w:unhideWhenUsed/>
    <w:qFormat/>
    <w:pPr>
      <w:ind w:firstLine="0"/>
    </w:pPr>
  </w:style>
  <w:style w:type="paragraph" w:styleId="Textoembloco">
    <w:name w:val="Block Text"/>
    <w:basedOn w:val="Normal"/>
    <w:uiPriority w:val="99"/>
    <w:semiHidden/>
    <w:unhideWhenUsed/>
    <w:rsid w:val="00EC2FE4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 w:firstLine="0"/>
    </w:pPr>
    <w:rPr>
      <w:i/>
      <w:iCs/>
      <w:color w:val="404040" w:themeColor="text1" w:themeTint="BF"/>
    </w:rPr>
  </w:style>
  <w:style w:type="paragraph" w:styleId="Corpodetexto">
    <w:name w:val="Body Text"/>
    <w:basedOn w:val="Normal"/>
    <w:link w:val="CorpodetextoChar"/>
    <w:uiPriority w:val="99"/>
    <w:semiHidden/>
    <w:unhideWhenUsed/>
    <w:pPr>
      <w:spacing w:after="120"/>
      <w:ind w:firstLine="0"/>
    </w:pPr>
  </w:style>
  <w:style w:type="character" w:customStyle="1" w:styleId="CorpodetextoChar">
    <w:name w:val="Corpo de texto Char"/>
    <w:basedOn w:val="Fontepargpadro"/>
    <w:link w:val="Corpodetexto"/>
    <w:uiPriority w:val="99"/>
    <w:semiHidden/>
  </w:style>
  <w:style w:type="paragraph" w:styleId="Corpodetexto2">
    <w:name w:val="Body Text 2"/>
    <w:basedOn w:val="Normal"/>
    <w:link w:val="Corpodetexto2Char"/>
    <w:uiPriority w:val="99"/>
    <w:semiHidden/>
    <w:unhideWhenUsed/>
    <w:pPr>
      <w:spacing w:after="120"/>
      <w:ind w:firstLine="0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</w:style>
  <w:style w:type="paragraph" w:styleId="Corpodetexto3">
    <w:name w:val="Body Text 3"/>
    <w:basedOn w:val="Normal"/>
    <w:link w:val="Corpodetexto3Char"/>
    <w:uiPriority w:val="99"/>
    <w:semiHidden/>
    <w:unhideWhenUsed/>
    <w:rsid w:val="00EC2FE4"/>
    <w:pPr>
      <w:spacing w:after="120"/>
      <w:ind w:firstLine="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EC2FE4"/>
    <w:rPr>
      <w:sz w:val="22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pPr>
      <w:spacing w:after="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</w:style>
  <w:style w:type="paragraph" w:styleId="Recuodecorpodetexto">
    <w:name w:val="Body Text Indent"/>
    <w:basedOn w:val="Normal"/>
    <w:link w:val="RecuodecorpodetextoChar"/>
    <w:uiPriority w:val="99"/>
    <w:semiHidden/>
    <w:unhideWhenUsed/>
    <w:pPr>
      <w:spacing w:after="120"/>
      <w:ind w:left="360" w:firstLine="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pPr>
      <w:spacing w:after="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pPr>
      <w:spacing w:after="120"/>
      <w:ind w:left="360" w:firstLine="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C2FE4"/>
    <w:pPr>
      <w:spacing w:after="120"/>
      <w:ind w:left="360" w:firstLine="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EC2FE4"/>
    <w:rPr>
      <w:sz w:val="22"/>
      <w:szCs w:val="1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C2FE4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pPr>
      <w:spacing w:line="240" w:lineRule="auto"/>
      <w:ind w:left="4320" w:firstLine="0"/>
    </w:pPr>
  </w:style>
  <w:style w:type="character" w:customStyle="1" w:styleId="EncerramentoChar">
    <w:name w:val="Encerramento Char"/>
    <w:basedOn w:val="Fontepargpadro"/>
    <w:link w:val="Encerramento"/>
    <w:uiPriority w:val="99"/>
    <w:semiHidden/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C2FE4"/>
    <w:pPr>
      <w:spacing w:line="240" w:lineRule="auto"/>
      <w:ind w:firstLine="0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C2FE4"/>
    <w:rPr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b/>
      <w:bCs/>
      <w:sz w:val="20"/>
      <w:szCs w:val="20"/>
    </w:rPr>
  </w:style>
  <w:style w:type="paragraph" w:styleId="Data">
    <w:name w:val="Date"/>
    <w:basedOn w:val="Normal"/>
    <w:next w:val="Normal"/>
    <w:link w:val="DataChar"/>
    <w:uiPriority w:val="99"/>
    <w:semiHidden/>
    <w:unhideWhenUsed/>
    <w:pPr>
      <w:ind w:firstLine="0"/>
    </w:pPr>
  </w:style>
  <w:style w:type="character" w:customStyle="1" w:styleId="DataChar">
    <w:name w:val="Data Char"/>
    <w:basedOn w:val="Fontepargpadro"/>
    <w:link w:val="Data"/>
    <w:uiPriority w:val="99"/>
    <w:semiHidden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pPr>
      <w:spacing w:line="240" w:lineRule="auto"/>
      <w:ind w:firstLine="0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</w:style>
  <w:style w:type="paragraph" w:styleId="Textodenotadefim">
    <w:name w:val="endnote text"/>
    <w:basedOn w:val="Normal"/>
    <w:link w:val="TextodenotadefimChar"/>
    <w:uiPriority w:val="99"/>
    <w:semiHidden/>
    <w:unhideWhenUsed/>
  </w:style>
  <w:style w:type="character" w:customStyle="1" w:styleId="TextodenotadefimChar">
    <w:name w:val="Texto de nota de fim Char"/>
    <w:basedOn w:val="Fontepargpadro"/>
    <w:link w:val="Textodenotadefim"/>
    <w:uiPriority w:val="99"/>
    <w:semiHidden/>
  </w:style>
  <w:style w:type="paragraph" w:styleId="Destinatrio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etente">
    <w:name w:val="envelope return"/>
    <w:basedOn w:val="Normal"/>
    <w:uiPriority w:val="99"/>
    <w:semiHidden/>
    <w:unhideWhenUsed/>
    <w:rsid w:val="00EC2FE4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tulodaTabela">
    <w:name w:val="Título da Tabela"/>
    <w:basedOn w:val="Normal"/>
    <w:next w:val="Normal"/>
    <w:uiPriority w:val="5"/>
    <w:qFormat/>
    <w:pPr>
      <w:ind w:left="360" w:hanging="360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</w:rPr>
  </w:style>
  <w:style w:type="paragraph" w:styleId="EndereoHTML">
    <w:name w:val="HTML Address"/>
    <w:basedOn w:val="Normal"/>
    <w:link w:val="EndereoHTML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Remissivo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Ttulodendiceremissivo">
    <w:name w:val="index heading"/>
    <w:basedOn w:val="Normal"/>
    <w:next w:val="Remissivo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Commarcadores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Commarcadore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Commarcadore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Commarcadore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Commarcadore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adecontinuao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adecontinuao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adecontinuao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adecontinuao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adecontinuao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Numerada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Numerada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Numerada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Numerada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Numerada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Textodemacro">
    <w:name w:val="macro"/>
    <w:link w:val="TextodemacroChar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SemEspaamento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Recuonormal">
    <w:name w:val="Normal Indent"/>
    <w:basedOn w:val="Normal"/>
    <w:uiPriority w:val="99"/>
    <w:semiHidden/>
    <w:unhideWhenUsed/>
    <w:pPr>
      <w:ind w:left="720" w:firstLine="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pPr>
      <w:spacing w:line="240" w:lineRule="auto"/>
      <w:ind w:firstLine="0"/>
    </w:pPr>
  </w:style>
  <w:style w:type="character" w:customStyle="1" w:styleId="TtulodanotaChar">
    <w:name w:val="Título da nota Char"/>
    <w:basedOn w:val="Fontepargpadro"/>
    <w:link w:val="Ttulodanota"/>
    <w:uiPriority w:val="99"/>
    <w:semiHidden/>
  </w:style>
  <w:style w:type="paragraph" w:styleId="TextosemFormatao">
    <w:name w:val="Plain Text"/>
    <w:basedOn w:val="Normal"/>
    <w:link w:val="TextosemFormatao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Citao">
    <w:name w:val="Quote"/>
    <w:basedOn w:val="Normal"/>
    <w:next w:val="Normal"/>
    <w:link w:val="CitaoChar"/>
    <w:uiPriority w:val="4"/>
    <w:qFormat/>
    <w:pPr>
      <w:ind w:left="1440" w:firstLine="0"/>
    </w:pPr>
  </w:style>
  <w:style w:type="character" w:customStyle="1" w:styleId="CitaoChar">
    <w:name w:val="Citação Char"/>
    <w:basedOn w:val="Fontepargpadro"/>
    <w:link w:val="Citao"/>
    <w:uiPriority w:val="4"/>
    <w:rsid w:val="007D4B2F"/>
  </w:style>
  <w:style w:type="paragraph" w:styleId="Saudao">
    <w:name w:val="Salutation"/>
    <w:basedOn w:val="Normal"/>
    <w:next w:val="Normal"/>
    <w:link w:val="SaudaoChar"/>
    <w:uiPriority w:val="99"/>
    <w:semiHidden/>
    <w:unhideWhenUsed/>
    <w:pPr>
      <w:ind w:firstLine="0"/>
    </w:pPr>
  </w:style>
  <w:style w:type="character" w:customStyle="1" w:styleId="SaudaoChar">
    <w:name w:val="Saudação Char"/>
    <w:basedOn w:val="Fontepargpadro"/>
    <w:link w:val="Saudao"/>
    <w:uiPriority w:val="99"/>
    <w:semiHidden/>
  </w:style>
  <w:style w:type="paragraph" w:styleId="Assinatura">
    <w:name w:val="Signature"/>
    <w:basedOn w:val="Normal"/>
    <w:link w:val="AssinaturaChar"/>
    <w:uiPriority w:val="99"/>
    <w:semiHidden/>
    <w:unhideWhenUsed/>
    <w:pPr>
      <w:spacing w:line="240" w:lineRule="auto"/>
      <w:ind w:left="4320" w:firstLine="0"/>
    </w:pPr>
  </w:style>
  <w:style w:type="character" w:customStyle="1" w:styleId="AssinaturaChar">
    <w:name w:val="Assinatura Char"/>
    <w:basedOn w:val="Fontepargpadro"/>
    <w:link w:val="Assinatura"/>
    <w:uiPriority w:val="99"/>
    <w:semiHidden/>
  </w:style>
  <w:style w:type="paragraph" w:styleId="ndicedeautoridad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ndicedeilustra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tulo">
    <w:name w:val="Title"/>
    <w:basedOn w:val="Normal"/>
    <w:next w:val="Normal"/>
    <w:link w:val="Ttulo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tuloChar">
    <w:name w:val="Título Char"/>
    <w:basedOn w:val="Fontepargpadro"/>
    <w:link w:val="Ttulo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tulodendicedeautoridades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Sumrio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Sumrio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Sumrio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Sumrio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Sumrio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Sumrio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Sumrio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Sumrio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Sumrio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TextodoEspaoReservado">
    <w:name w:val="Placeholder Text"/>
    <w:basedOn w:val="Fontepargpadro"/>
    <w:uiPriority w:val="99"/>
    <w:semiHidden/>
    <w:rsid w:val="00EC2FE4"/>
    <w:rPr>
      <w:color w:val="404040" w:themeColor="text1" w:themeTint="BF"/>
    </w:rPr>
  </w:style>
  <w:style w:type="character" w:styleId="nfase">
    <w:name w:val="Emphasis"/>
    <w:basedOn w:val="Fontepargpadro"/>
    <w:uiPriority w:val="3"/>
    <w:qFormat/>
    <w:rPr>
      <w:i/>
      <w:iCs/>
    </w:rPr>
  </w:style>
  <w:style w:type="table" w:styleId="Tabelacomgrade">
    <w:name w:val="Table Grid"/>
    <w:basedOn w:val="Tabe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ArtigodePesquisadoMLA">
    <w:name w:val="Tabela de Artigo de Pesquisa do MLA"/>
    <w:basedOn w:val="Tabela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Origemdatabela">
    <w:name w:val="Origem da tabela"/>
    <w:basedOn w:val="TtulodaTabela"/>
    <w:next w:val="Normal"/>
    <w:uiPriority w:val="6"/>
    <w:qFormat/>
    <w:pPr>
      <w:spacing w:before="240"/>
    </w:pPr>
  </w:style>
  <w:style w:type="paragraph" w:customStyle="1" w:styleId="NotadeTabela">
    <w:name w:val="Nota de Tabela"/>
    <w:basedOn w:val="Normal"/>
    <w:uiPriority w:val="7"/>
    <w:qFormat/>
    <w:pPr>
      <w:numPr>
        <w:numId w:val="11"/>
      </w:numPr>
    </w:pPr>
  </w:style>
  <w:style w:type="numbering" w:customStyle="1" w:styleId="EstruturadeTpicosdoMLA">
    <w:name w:val="Estrutura de Tópicos do MLA"/>
    <w:uiPriority w:val="99"/>
    <w:pPr>
      <w:numPr>
        <w:numId w:val="12"/>
      </w:numPr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styleId="nfaseIntensa">
    <w:name w:val="Intense Emphasis"/>
    <w:basedOn w:val="Fontepargpadro"/>
    <w:uiPriority w:val="21"/>
    <w:semiHidden/>
    <w:unhideWhenUsed/>
    <w:qFormat/>
    <w:rsid w:val="007D4B2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7D4B2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7D4B2F"/>
    <w:rPr>
      <w:i/>
      <w:iCs/>
      <w:color w:val="404040" w:themeColor="text1" w:themeTint="BF"/>
    </w:rPr>
  </w:style>
  <w:style w:type="character" w:styleId="HiperlinkVisitado">
    <w:name w:val="FollowedHyperlink"/>
    <w:basedOn w:val="Fontepargpadro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C2FE4"/>
    <w:rPr>
      <w:sz w:val="22"/>
      <w:szCs w:val="16"/>
    </w:rPr>
  </w:style>
  <w:style w:type="character" w:styleId="TecladoHTML">
    <w:name w:val="HTML Keyboard"/>
    <w:basedOn w:val="Fontepargpadro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CdigoHTML">
    <w:name w:val="HTML Code"/>
    <w:basedOn w:val="Fontepargpadro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C26420"/>
    <w:rPr>
      <w:b/>
      <w:bCs/>
      <w:caps w:val="0"/>
      <w:smallCaps/>
      <w:color w:val="6E6E6E" w:themeColor="accent1" w:themeShade="80"/>
      <w:spacing w:val="5"/>
    </w:rPr>
  </w:style>
  <w:style w:type="paragraph" w:customStyle="1" w:styleId="Poznmkatabulky">
    <w:name w:val="Poznámka tabulky"/>
    <w:basedOn w:val="Normal"/>
    <w:uiPriority w:val="7"/>
    <w:qFormat/>
    <w:rsid w:val="00AB68B8"/>
    <w:rPr>
      <w:lang w:val="cs-CZ"/>
    </w:rPr>
  </w:style>
  <w:style w:type="character" w:styleId="Forte">
    <w:name w:val="Strong"/>
    <w:basedOn w:val="Fontepargpadro"/>
    <w:uiPriority w:val="22"/>
    <w:qFormat/>
    <w:rsid w:val="00BB478D"/>
    <w:rPr>
      <w:b/>
      <w:bCs/>
    </w:rPr>
  </w:style>
  <w:style w:type="character" w:customStyle="1" w:styleId="hljs-variable">
    <w:name w:val="hljs-variable"/>
    <w:basedOn w:val="Fontepargpadro"/>
    <w:rsid w:val="00BB478D"/>
  </w:style>
  <w:style w:type="character" w:customStyle="1" w:styleId="hljs-keyword">
    <w:name w:val="hljs-keyword"/>
    <w:basedOn w:val="Fontepargpadro"/>
    <w:rsid w:val="00BB478D"/>
  </w:style>
  <w:style w:type="character" w:customStyle="1" w:styleId="hljs-title">
    <w:name w:val="hljs-title"/>
    <w:basedOn w:val="Fontepargpadro"/>
    <w:rsid w:val="00BB478D"/>
  </w:style>
  <w:style w:type="character" w:customStyle="1" w:styleId="hljs-string">
    <w:name w:val="hljs-string"/>
    <w:basedOn w:val="Fontepargpadro"/>
    <w:rsid w:val="00BB478D"/>
  </w:style>
  <w:style w:type="character" w:customStyle="1" w:styleId="hljs-subst">
    <w:name w:val="hljs-subst"/>
    <w:basedOn w:val="Fontepargpadro"/>
    <w:rsid w:val="00BB4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3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14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2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0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24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1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1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0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36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2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.etec\AppData\Roaming\Microsoft\Templates\Artigo%20de%20pesquisa%20no%20estilo%20ML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E50221161364C92A82CADF2ABB7C8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29F42A-32B6-451D-A563-9BE53847ECCE}"/>
      </w:docPartPr>
      <w:docPartBody>
        <w:p w:rsidR="00000000" w:rsidRDefault="00380EB5">
          <w:pPr>
            <w:pStyle w:val="9E50221161364C92A82CADF2ABB7C8A7"/>
          </w:pPr>
          <w:r w:rsidRPr="00DF7B4B">
            <w:rPr>
              <w:lang w:bidi="pt-BR"/>
            </w:rPr>
            <w:t>Dados da tabela</w:t>
          </w:r>
        </w:p>
      </w:docPartBody>
    </w:docPart>
    <w:docPart>
      <w:docPartPr>
        <w:name w:val="DA3296137EC3464DA90B94AF4ED5454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97595A-427E-4533-BD5A-7627681E21A0}"/>
      </w:docPartPr>
      <w:docPartBody>
        <w:p w:rsidR="00000000" w:rsidRDefault="00380EB5">
          <w:pPr>
            <w:pStyle w:val="DA3296137EC3464DA90B94AF4ED54549"/>
          </w:pPr>
          <w:r w:rsidRPr="00DF7B4B">
            <w:rPr>
              <w:lang w:bidi="pt-BR"/>
            </w:rPr>
            <w:t>Dados da tabela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EB5"/>
    <w:rsid w:val="0038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79BF99259DB485DB85A8F16F370D296">
    <w:name w:val="D79BF99259DB485DB85A8F16F370D296"/>
  </w:style>
  <w:style w:type="paragraph" w:customStyle="1" w:styleId="792152FC25D34346AFB0831A6C51E338">
    <w:name w:val="792152FC25D34346AFB0831A6C51E338"/>
  </w:style>
  <w:style w:type="paragraph" w:customStyle="1" w:styleId="F2DA35B65CC94C669BDAD0DC33AD63AD">
    <w:name w:val="F2DA35B65CC94C669BDAD0DC33AD63AD"/>
  </w:style>
  <w:style w:type="paragraph" w:customStyle="1" w:styleId="21CFBE99FB124BE0981393789A375AAC">
    <w:name w:val="21CFBE99FB124BE0981393789A375AAC"/>
  </w:style>
  <w:style w:type="paragraph" w:customStyle="1" w:styleId="F052BACBB1504DD0980ED4840033914B">
    <w:name w:val="F052BACBB1504DD0980ED4840033914B"/>
  </w:style>
  <w:style w:type="paragraph" w:customStyle="1" w:styleId="299411A62845400E9F45E0C7A6FE8986">
    <w:name w:val="299411A62845400E9F45E0C7A6FE8986"/>
  </w:style>
  <w:style w:type="character" w:styleId="nfase">
    <w:name w:val="Emphasis"/>
    <w:basedOn w:val="Fontepargpadro"/>
    <w:uiPriority w:val="3"/>
    <w:qFormat/>
    <w:rPr>
      <w:i/>
      <w:iCs/>
    </w:rPr>
  </w:style>
  <w:style w:type="paragraph" w:customStyle="1" w:styleId="E9160806AA044247A21E86432C0A4F29">
    <w:name w:val="E9160806AA044247A21E86432C0A4F29"/>
  </w:style>
  <w:style w:type="paragraph" w:customStyle="1" w:styleId="B22936ED0F6E4A878F22DFB457A9BC98">
    <w:name w:val="B22936ED0F6E4A878F22DFB457A9BC98"/>
  </w:style>
  <w:style w:type="paragraph" w:customStyle="1" w:styleId="F816F7AB28CA4CD5BAE4DC15FADBE964">
    <w:name w:val="F816F7AB28CA4CD5BAE4DC15FADBE964"/>
  </w:style>
  <w:style w:type="paragraph" w:customStyle="1" w:styleId="F527DB5FCF3F4C66AC63C063CDE4355A">
    <w:name w:val="F527DB5FCF3F4C66AC63C063CDE4355A"/>
  </w:style>
  <w:style w:type="paragraph" w:customStyle="1" w:styleId="A066F52EFBBA4581A9E766FBCBEFF98C">
    <w:name w:val="A066F52EFBBA4581A9E766FBCBEFF98C"/>
  </w:style>
  <w:style w:type="paragraph" w:customStyle="1" w:styleId="4CD0A15538354E23B263B4BF70E23CED">
    <w:name w:val="4CD0A15538354E23B263B4BF70E23CED"/>
  </w:style>
  <w:style w:type="paragraph" w:customStyle="1" w:styleId="162AFF3144BF411BA295B9E2E6E756CB">
    <w:name w:val="162AFF3144BF411BA295B9E2E6E756CB"/>
  </w:style>
  <w:style w:type="paragraph" w:customStyle="1" w:styleId="DEF70850D95247919BEDC8DC3F7B722E">
    <w:name w:val="DEF70850D95247919BEDC8DC3F7B722E"/>
  </w:style>
  <w:style w:type="paragraph" w:customStyle="1" w:styleId="BC920A4697AB4BB481D243C62CF90465">
    <w:name w:val="BC920A4697AB4BB481D243C62CF90465"/>
  </w:style>
  <w:style w:type="paragraph" w:customStyle="1" w:styleId="9E50221161364C92A82CADF2ABB7C8A7">
    <w:name w:val="9E50221161364C92A82CADF2ABB7C8A7"/>
  </w:style>
  <w:style w:type="paragraph" w:customStyle="1" w:styleId="DA3296137EC3464DA90B94AF4ED54549">
    <w:name w:val="DA3296137EC3464DA90B94AF4ED54549"/>
  </w:style>
  <w:style w:type="paragraph" w:customStyle="1" w:styleId="1C8F2EDD7D7746C6B237759259E80E7C">
    <w:name w:val="1C8F2EDD7D7746C6B237759259E80E7C"/>
  </w:style>
  <w:style w:type="paragraph" w:customStyle="1" w:styleId="8663D62032CB417EAE4142E0ACE5BC0C">
    <w:name w:val="8663D62032CB417EAE4142E0ACE5BC0C"/>
  </w:style>
  <w:style w:type="paragraph" w:customStyle="1" w:styleId="74536F77B0304AA2844335FFD35563AE">
    <w:name w:val="74536F77B0304AA2844335FFD35563AE"/>
  </w:style>
  <w:style w:type="paragraph" w:customStyle="1" w:styleId="BC6BE238BE0F4901B8F356D1BDE51B8E">
    <w:name w:val="BC6BE238BE0F4901B8F356D1BDE51B8E"/>
  </w:style>
  <w:style w:type="paragraph" w:customStyle="1" w:styleId="73FD0BB4AF6C4CF0B2FF652A5C27E616">
    <w:name w:val="73FD0BB4AF6C4CF0B2FF652A5C27E616"/>
  </w:style>
  <w:style w:type="paragraph" w:customStyle="1" w:styleId="427637CFEB2544FE8D40C962ABB4AE07">
    <w:name w:val="427637CFEB2544FE8D40C962ABB4AE07"/>
  </w:style>
  <w:style w:type="paragraph" w:customStyle="1" w:styleId="6495023C2DD5440990B5EC91AB7CC9FC">
    <w:name w:val="6495023C2DD5440990B5EC91AB7CC9FC"/>
  </w:style>
  <w:style w:type="paragraph" w:customStyle="1" w:styleId="0D3B9B371D6C409DB47535FC49CA0A99">
    <w:name w:val="0D3B9B371D6C409DB47535FC49CA0A99"/>
  </w:style>
  <w:style w:type="paragraph" w:customStyle="1" w:styleId="E491AE185B5040F68CEF6E2A0C11FDF2">
    <w:name w:val="E491AE185B5040F68CEF6E2A0C11FDF2"/>
  </w:style>
  <w:style w:type="paragraph" w:customStyle="1" w:styleId="C7C9ED2EF1704A34AD8431A3C7156851">
    <w:name w:val="C7C9ED2EF1704A34AD8431A3C7156851"/>
  </w:style>
  <w:style w:type="paragraph" w:customStyle="1" w:styleId="F86147E71F3C4C249B5700B76C0B62F1">
    <w:name w:val="F86147E71F3C4C249B5700B76C0B62F1"/>
  </w:style>
  <w:style w:type="paragraph" w:customStyle="1" w:styleId="F14F638DCEA242528A833F244BACA49A">
    <w:name w:val="F14F638DCEA242528A833F244BACA49A"/>
  </w:style>
  <w:style w:type="paragraph" w:customStyle="1" w:styleId="1E2B19AC626E44C8A3AB3CE9ED60158C">
    <w:name w:val="1E2B19AC626E44C8A3AB3CE9ED60158C"/>
  </w:style>
  <w:style w:type="paragraph" w:customStyle="1" w:styleId="1DBD0AD27C3F480C8674D2F282612398">
    <w:name w:val="1DBD0AD27C3F480C8674D2F2826123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2F7652-24B3-404E-A732-12085318B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Artigo de pesquisa no estilo MLA</Template>
  <TotalTime>21</TotalTime>
  <Pages>3</Pages>
  <Words>664</Words>
  <Characters>3587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Etec</dc:creator>
  <cp:keywords/>
  <dc:description/>
  <cp:lastModifiedBy>Aluno Etec</cp:lastModifiedBy>
  <cp:revision>1</cp:revision>
  <dcterms:created xsi:type="dcterms:W3CDTF">2025-03-25T13:54:00Z</dcterms:created>
  <dcterms:modified xsi:type="dcterms:W3CDTF">2025-03-25T14:15:00Z</dcterms:modified>
</cp:coreProperties>
</file>